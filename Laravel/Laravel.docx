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F2" w:rsidRDefault="008150E0">
      <w:pPr>
        <w:pStyle w:val="Heading1"/>
      </w:pPr>
      <w:r>
        <w:t>Setup</w:t>
      </w:r>
    </w:p>
    <w:p w:rsidR="008918F2" w:rsidRDefault="008150E0" w:rsidP="008150E0">
      <w:pPr>
        <w:pStyle w:val="ListBullet"/>
      </w:pPr>
      <w:r>
        <w:t xml:space="preserve">To work with </w:t>
      </w:r>
      <w:proofErr w:type="spellStart"/>
      <w:r>
        <w:t>laravel</w:t>
      </w:r>
      <w:proofErr w:type="spellEnd"/>
      <w:r>
        <w:t xml:space="preserve"> you should have composer and </w:t>
      </w:r>
      <w:proofErr w:type="spellStart"/>
      <w:r>
        <w:t>Wamp</w:t>
      </w:r>
      <w:proofErr w:type="spellEnd"/>
      <w:r>
        <w:t>/</w:t>
      </w:r>
      <w:proofErr w:type="spellStart"/>
      <w:r>
        <w:t>Xampp</w:t>
      </w:r>
      <w:proofErr w:type="spellEnd"/>
      <w:r>
        <w:t xml:space="preserve"> installed on your device</w:t>
      </w:r>
    </w:p>
    <w:p w:rsidR="008150E0" w:rsidRDefault="008150E0" w:rsidP="008150E0">
      <w:pPr>
        <w:pStyle w:val="ListBullet"/>
      </w:pPr>
      <w:r>
        <w:t xml:space="preserve">To install </w:t>
      </w:r>
      <w:proofErr w:type="spellStart"/>
      <w:r>
        <w:t>laravel</w:t>
      </w:r>
      <w:proofErr w:type="spellEnd"/>
      <w:r>
        <w:t xml:space="preserve"> run the following command:</w:t>
      </w:r>
      <w:r>
        <w:br/>
        <w:t xml:space="preserve">composer create-project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app</w:t>
      </w:r>
    </w:p>
    <w:p w:rsidR="008150E0" w:rsidRDefault="008150E0" w:rsidP="008150E0">
      <w:pPr>
        <w:pStyle w:val="ListBullet"/>
      </w:pPr>
      <w:r>
        <w:t xml:space="preserve">To navigate to the created </w:t>
      </w:r>
      <w:proofErr w:type="spellStart"/>
      <w:r>
        <w:t>laravel</w:t>
      </w:r>
      <w:proofErr w:type="spellEnd"/>
      <w:r>
        <w:t xml:space="preserve"> project run following command:</w:t>
      </w:r>
      <w:r>
        <w:br/>
        <w:t>cd app</w:t>
      </w:r>
    </w:p>
    <w:p w:rsidR="008150E0" w:rsidRDefault="008150E0" w:rsidP="008150E0">
      <w:pPr>
        <w:pStyle w:val="ListBullet"/>
      </w:pPr>
      <w:r>
        <w:t>To install Jetstream, run following command:</w:t>
      </w:r>
      <w:r>
        <w:br/>
        <w:t xml:space="preserve">composer require </w:t>
      </w:r>
      <w:proofErr w:type="spellStart"/>
      <w:r>
        <w:t>laravel</w:t>
      </w:r>
      <w:proofErr w:type="spellEnd"/>
      <w:r>
        <w:t>/Jetstream</w:t>
      </w:r>
    </w:p>
    <w:p w:rsidR="008150E0" w:rsidRDefault="008150E0" w:rsidP="008150E0">
      <w:pPr>
        <w:pStyle w:val="ListBullet"/>
      </w:pPr>
      <w:r>
        <w:t>To install livewire run following command:</w:t>
      </w:r>
      <w:r>
        <w:br/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jetstream:install</w:t>
      </w:r>
      <w:proofErr w:type="spellEnd"/>
      <w:r>
        <w:t xml:space="preserve"> livewire</w:t>
      </w:r>
    </w:p>
    <w:p w:rsidR="00E04A96" w:rsidRDefault="00E04A96" w:rsidP="00E02B9A">
      <w:pPr>
        <w:pStyle w:val="ListBullet"/>
      </w:pPr>
      <w:r>
        <w:t>To install dependencies run following command:</w:t>
      </w:r>
      <w:r>
        <w:br/>
      </w:r>
      <w:proofErr w:type="spellStart"/>
      <w:r>
        <w:t>npm</w:t>
      </w:r>
      <w:proofErr w:type="spellEnd"/>
      <w:r>
        <w:t xml:space="preserve"> install</w:t>
      </w:r>
      <w:r>
        <w:br/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:rsidR="00E04A96" w:rsidRDefault="00E04A96" w:rsidP="00E04A96">
      <w:pPr>
        <w:pStyle w:val="ListBullet"/>
      </w:pPr>
      <w:r>
        <w:t>To create the database navigate to .</w:t>
      </w:r>
      <w:proofErr w:type="spellStart"/>
      <w:r>
        <w:t>env</w:t>
      </w:r>
      <w:proofErr w:type="spellEnd"/>
      <w:r>
        <w:t xml:space="preserve"> file and change the database name: (line 14)</w:t>
      </w:r>
      <w:r>
        <w:br/>
      </w:r>
      <w:r w:rsidRPr="00E04A96">
        <w:t>DB_DATABASE=practice</w:t>
      </w:r>
      <w:r>
        <w:br/>
        <w:t>then run the following command:</w:t>
      </w:r>
      <w:r>
        <w:br/>
      </w:r>
      <w:proofErr w:type="spellStart"/>
      <w:r>
        <w:t>php</w:t>
      </w:r>
      <w:proofErr w:type="spellEnd"/>
      <w:r>
        <w:t xml:space="preserve"> artisan migrate</w:t>
      </w:r>
    </w:p>
    <w:p w:rsidR="00D35921" w:rsidRDefault="00E04A96" w:rsidP="00D35921">
      <w:pPr>
        <w:pStyle w:val="ListBullet"/>
      </w:pPr>
      <w:r>
        <w:t xml:space="preserve">Then start the </w:t>
      </w:r>
      <w:proofErr w:type="spellStart"/>
      <w:r>
        <w:t>laravel</w:t>
      </w:r>
      <w:proofErr w:type="spellEnd"/>
      <w:r>
        <w:t xml:space="preserve"> server using following command:</w:t>
      </w:r>
      <w:r>
        <w:br/>
      </w:r>
      <w:proofErr w:type="spellStart"/>
      <w:r>
        <w:t>php</w:t>
      </w:r>
      <w:proofErr w:type="spellEnd"/>
      <w:r>
        <w:t xml:space="preserve"> artisan serve</w:t>
      </w:r>
    </w:p>
    <w:p w:rsidR="00D35921" w:rsidRDefault="00D35921" w:rsidP="00D35921">
      <w:r>
        <w:br w:type="page"/>
      </w:r>
    </w:p>
    <w:p w:rsidR="00D35921" w:rsidRDefault="00D35921" w:rsidP="00D35921">
      <w:pPr>
        <w:pStyle w:val="Heading1"/>
      </w:pPr>
      <w:proofErr w:type="spellStart"/>
      <w:r>
        <w:lastRenderedPageBreak/>
        <w:t>Git</w:t>
      </w:r>
      <w:proofErr w:type="spellEnd"/>
    </w:p>
    <w:p w:rsidR="00E04A96" w:rsidRDefault="00D35921" w:rsidP="00D35921">
      <w:pPr>
        <w:pStyle w:val="ListBullet"/>
      </w:pPr>
      <w:r>
        <w:t xml:space="preserve">To use the </w:t>
      </w:r>
      <w:proofErr w:type="spellStart"/>
      <w:r>
        <w:t>laravel</w:t>
      </w:r>
      <w:proofErr w:type="spellEnd"/>
      <w:r>
        <w:t xml:space="preserve"> project after cloning from </w:t>
      </w:r>
      <w:proofErr w:type="spellStart"/>
      <w:r>
        <w:t>git</w:t>
      </w:r>
      <w:proofErr w:type="spellEnd"/>
      <w:r>
        <w:t xml:space="preserve"> do the following</w:t>
      </w:r>
    </w:p>
    <w:p w:rsidR="00D35921" w:rsidRDefault="00D35921" w:rsidP="00D35921">
      <w:pPr>
        <w:pStyle w:val="ListBullet"/>
      </w:pPr>
      <w:r>
        <w:t>To install vendor folder run:</w:t>
      </w:r>
      <w:r>
        <w:br/>
        <w:t>composer install</w:t>
      </w:r>
    </w:p>
    <w:p w:rsidR="00D35921" w:rsidRPr="00F22C48" w:rsidRDefault="00D35921" w:rsidP="00D35921">
      <w:pPr>
        <w:pStyle w:val="ListBullet"/>
      </w:pPr>
      <w:r>
        <w:t xml:space="preserve">To install </w:t>
      </w:r>
      <w:proofErr w:type="spellStart"/>
      <w:r>
        <w:t>node_modules</w:t>
      </w:r>
      <w:proofErr w:type="spellEnd"/>
      <w:r>
        <w:t xml:space="preserve"> folder run:</w:t>
      </w:r>
      <w:r>
        <w:br/>
      </w:r>
      <w:proofErr w:type="spellStart"/>
      <w:r>
        <w:t>npm</w:t>
      </w:r>
      <w:proofErr w:type="spellEnd"/>
      <w:r>
        <w:t xml:space="preserve"> install</w:t>
      </w:r>
      <w:r>
        <w:br/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:rsidR="00D35921" w:rsidRDefault="00D35921" w:rsidP="00D35921">
      <w:pPr>
        <w:pStyle w:val="ListBullet"/>
      </w:pPr>
      <w:r>
        <w:t>Create .</w:t>
      </w:r>
      <w:proofErr w:type="spellStart"/>
      <w:r>
        <w:t>env</w:t>
      </w:r>
      <w:proofErr w:type="spellEnd"/>
      <w:r>
        <w:t xml:space="preserve"> file and copy entire .</w:t>
      </w:r>
      <w:proofErr w:type="spellStart"/>
      <w:r>
        <w:t>env.example</w:t>
      </w:r>
      <w:proofErr w:type="spellEnd"/>
      <w:r>
        <w:t xml:space="preserve"> into .</w:t>
      </w:r>
      <w:proofErr w:type="spellStart"/>
      <w:r>
        <w:t>env</w:t>
      </w:r>
      <w:proofErr w:type="spellEnd"/>
      <w:r>
        <w:t xml:space="preserve"> and run:</w:t>
      </w:r>
      <w:r>
        <w:br/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key:generate</w:t>
      </w:r>
      <w:proofErr w:type="spellEnd"/>
    </w:p>
    <w:p w:rsidR="00D35921" w:rsidRDefault="00D35921" w:rsidP="00D35921">
      <w:pPr>
        <w:pStyle w:val="ListBullet"/>
      </w:pPr>
      <w:r>
        <w:t>Change database name and then run:</w:t>
      </w:r>
      <w:r>
        <w:br/>
      </w:r>
      <w:proofErr w:type="spellStart"/>
      <w:r>
        <w:t>php</w:t>
      </w:r>
      <w:proofErr w:type="spellEnd"/>
      <w:r>
        <w:t xml:space="preserve"> artisan migrate</w:t>
      </w:r>
    </w:p>
    <w:p w:rsidR="007441D7" w:rsidRDefault="00D35921" w:rsidP="007441D7">
      <w:pPr>
        <w:pStyle w:val="ListBullet"/>
      </w:pPr>
      <w:r>
        <w:t xml:space="preserve">Now start </w:t>
      </w:r>
      <w:proofErr w:type="spellStart"/>
      <w:r>
        <w:t>laravel</w:t>
      </w:r>
      <w:proofErr w:type="spellEnd"/>
      <w:r>
        <w:t xml:space="preserve"> server:</w:t>
      </w:r>
      <w:r>
        <w:br/>
      </w:r>
      <w:proofErr w:type="spellStart"/>
      <w:r>
        <w:t>php</w:t>
      </w:r>
      <w:proofErr w:type="spellEnd"/>
      <w:r>
        <w:t xml:space="preserve"> artisan serve</w:t>
      </w:r>
    </w:p>
    <w:p w:rsidR="007441D7" w:rsidRDefault="007441D7" w:rsidP="007441D7">
      <w:r>
        <w:br w:type="page"/>
      </w:r>
    </w:p>
    <w:p w:rsidR="007441D7" w:rsidRDefault="007441D7" w:rsidP="007441D7">
      <w:pPr>
        <w:pStyle w:val="Heading1"/>
      </w:pPr>
      <w:r>
        <w:lastRenderedPageBreak/>
        <w:t>Route</w:t>
      </w:r>
      <w:r w:rsidR="00AE171D">
        <w:t xml:space="preserve"> - Basic</w:t>
      </w:r>
    </w:p>
    <w:p w:rsidR="007441D7" w:rsidRDefault="007441D7" w:rsidP="007441D7">
      <w:pPr>
        <w:pStyle w:val="ListBullet"/>
      </w:pPr>
      <w:r>
        <w:t xml:space="preserve">All routes are defined in </w:t>
      </w:r>
      <w:proofErr w:type="spellStart"/>
      <w:r>
        <w:t>web.php</w:t>
      </w:r>
      <w:proofErr w:type="spellEnd"/>
      <w:r>
        <w:t xml:space="preserve"> file</w:t>
      </w:r>
    </w:p>
    <w:p w:rsidR="000F7ED4" w:rsidRDefault="000F7ED4" w:rsidP="000F7ED4">
      <w:pPr>
        <w:pStyle w:val="ListBullet"/>
      </w:pPr>
      <w:r>
        <w:t>Route::get('/greeting', function () {</w:t>
      </w:r>
      <w:r>
        <w:br/>
        <w:t xml:space="preserve">    return 'Hello World';</w:t>
      </w:r>
      <w:r>
        <w:br/>
        <w:t>});</w:t>
      </w:r>
      <w:r>
        <w:br/>
        <w:t xml:space="preserve">this route gets the </w:t>
      </w:r>
      <w:proofErr w:type="spellStart"/>
      <w:r>
        <w:t>url</w:t>
      </w:r>
      <w:proofErr w:type="spellEnd"/>
      <w:r>
        <w:t xml:space="preserve"> and then execute the function</w:t>
      </w:r>
    </w:p>
    <w:p w:rsidR="000F7ED4" w:rsidRDefault="000F7ED4" w:rsidP="000F7ED4">
      <w:pPr>
        <w:pStyle w:val="ListBullet"/>
      </w:pPr>
      <w:r w:rsidRPr="000F7ED4">
        <w:t>Route::get('/user', [</w:t>
      </w:r>
      <w:proofErr w:type="spellStart"/>
      <w:r w:rsidRPr="000F7ED4">
        <w:t>UserController</w:t>
      </w:r>
      <w:proofErr w:type="spellEnd"/>
      <w:r w:rsidRPr="000F7ED4">
        <w:t>::class, 'index']);</w:t>
      </w:r>
      <w:r>
        <w:br/>
        <w:t xml:space="preserve">this route gets the </w:t>
      </w:r>
      <w:proofErr w:type="spellStart"/>
      <w:r>
        <w:t>url</w:t>
      </w:r>
      <w:proofErr w:type="spellEnd"/>
      <w:r>
        <w:t xml:space="preserve"> and then redirect to the controller in which the function will be executed</w:t>
      </w:r>
    </w:p>
    <w:p w:rsidR="000F7ED4" w:rsidRDefault="00AE171D" w:rsidP="00AE171D">
      <w:pPr>
        <w:pStyle w:val="ListBullet"/>
      </w:pPr>
      <w:r>
        <w:t>Following are the routers methods:</w:t>
      </w:r>
      <w:r>
        <w:br/>
        <w:t>Route::get($</w:t>
      </w:r>
      <w:proofErr w:type="spellStart"/>
      <w:r>
        <w:t>uri</w:t>
      </w:r>
      <w:proofErr w:type="spellEnd"/>
      <w:r>
        <w:t>, $callback);</w:t>
      </w:r>
      <w:r>
        <w:br/>
        <w:t>Route::post($</w:t>
      </w:r>
      <w:proofErr w:type="spellStart"/>
      <w:r>
        <w:t>uri</w:t>
      </w:r>
      <w:proofErr w:type="spellEnd"/>
      <w:r>
        <w:t>, $callback);</w:t>
      </w:r>
      <w:r>
        <w:br/>
        <w:t>Route::put($</w:t>
      </w:r>
      <w:proofErr w:type="spellStart"/>
      <w:r>
        <w:t>uri</w:t>
      </w:r>
      <w:proofErr w:type="spellEnd"/>
      <w:r>
        <w:t>, $callback);</w:t>
      </w:r>
      <w:r>
        <w:br/>
        <w:t>Route::patch($</w:t>
      </w:r>
      <w:proofErr w:type="spellStart"/>
      <w:r>
        <w:t>uri</w:t>
      </w:r>
      <w:proofErr w:type="spellEnd"/>
      <w:r>
        <w:t>, $callback);</w:t>
      </w:r>
      <w:r>
        <w:br/>
        <w:t>Route::delete($</w:t>
      </w:r>
      <w:proofErr w:type="spellStart"/>
      <w:r>
        <w:t>uri</w:t>
      </w:r>
      <w:proofErr w:type="spellEnd"/>
      <w:r>
        <w:t>, $callback);</w:t>
      </w:r>
      <w:r>
        <w:br/>
        <w:t>Route::options($</w:t>
      </w:r>
      <w:proofErr w:type="spellStart"/>
      <w:r>
        <w:t>uri</w:t>
      </w:r>
      <w:proofErr w:type="spellEnd"/>
      <w:r>
        <w:t>, $callback);</w:t>
      </w:r>
    </w:p>
    <w:p w:rsidR="00AE171D" w:rsidRDefault="00AE171D" w:rsidP="00AE171D">
      <w:pPr>
        <w:pStyle w:val="ListBullet"/>
      </w:pPr>
      <w:r>
        <w:t>When handling multiple http requests, you can use match:</w:t>
      </w:r>
      <w:r>
        <w:br/>
        <w:t>Route::match(['get', 'post'], '/', function () {</w:t>
      </w:r>
      <w:r>
        <w:br/>
        <w:t xml:space="preserve">    // ...</w:t>
      </w:r>
      <w:r>
        <w:br/>
        <w:t>});</w:t>
      </w:r>
    </w:p>
    <w:p w:rsidR="00AE171D" w:rsidRDefault="00AE171D" w:rsidP="00260E29">
      <w:pPr>
        <w:pStyle w:val="ListBullet"/>
      </w:pPr>
      <w:r>
        <w:t>You can also use any:</w:t>
      </w:r>
      <w:r>
        <w:br/>
        <w:t>Route::any('/', function () {</w:t>
      </w:r>
      <w:r>
        <w:br/>
        <w:t xml:space="preserve">    // ...</w:t>
      </w:r>
      <w:r>
        <w:br/>
        <w:t>});</w:t>
      </w:r>
    </w:p>
    <w:p w:rsidR="00AE171D" w:rsidRDefault="00AE171D" w:rsidP="0036106F">
      <w:pPr>
        <w:pStyle w:val="ListBullet"/>
      </w:pPr>
      <w:r>
        <w:t>You can add dependency injection in your route’s callback section:</w:t>
      </w:r>
      <w:r>
        <w:br/>
        <w:t>Route::get('/users', function (Request $request) {</w:t>
      </w:r>
      <w:r>
        <w:br/>
        <w:t xml:space="preserve">    // ...</w:t>
      </w:r>
      <w:r>
        <w:br/>
        <w:t>});</w:t>
      </w:r>
    </w:p>
    <w:p w:rsidR="00AE171D" w:rsidRDefault="00AE171D" w:rsidP="00B45470">
      <w:pPr>
        <w:pStyle w:val="ListBullet"/>
      </w:pPr>
      <w:r>
        <w:lastRenderedPageBreak/>
        <w:t xml:space="preserve">Any form pointing to </w:t>
      </w:r>
      <w:r w:rsidRPr="00AE171D">
        <w:t>POST, PUT, PATCH, or DELETE routes</w:t>
      </w:r>
      <w:r>
        <w:t xml:space="preserve"> should have @</w:t>
      </w:r>
      <w:proofErr w:type="spellStart"/>
      <w:r>
        <w:t>csrf</w:t>
      </w:r>
      <w:proofErr w:type="spellEnd"/>
      <w:r>
        <w:t xml:space="preserve"> token</w:t>
      </w:r>
      <w:r>
        <w:br/>
        <w:t>&lt;form method="POST" action="/profile"&gt;</w:t>
      </w:r>
      <w:r>
        <w:br/>
        <w:t xml:space="preserve">    @</w:t>
      </w:r>
      <w:proofErr w:type="spellStart"/>
      <w:r>
        <w:t>csrf</w:t>
      </w:r>
      <w:proofErr w:type="spellEnd"/>
      <w:r>
        <w:br/>
        <w:t xml:space="preserve">    ...</w:t>
      </w:r>
      <w:r>
        <w:br/>
        <w:t>&lt;/form&gt;</w:t>
      </w:r>
    </w:p>
    <w:p w:rsidR="00AE171D" w:rsidRDefault="00AE171D" w:rsidP="00AE171D">
      <w:pPr>
        <w:pStyle w:val="ListBullet"/>
      </w:pPr>
      <w:r>
        <w:t>When using route that redirects to another URI, use redirect routes:</w:t>
      </w:r>
      <w:r>
        <w:br/>
      </w:r>
      <w:r w:rsidRPr="00AE171D">
        <w:t>Route::redirect('/here', '/there');</w:t>
      </w:r>
    </w:p>
    <w:p w:rsidR="00AE171D" w:rsidRDefault="00A676DF" w:rsidP="00A676DF">
      <w:pPr>
        <w:pStyle w:val="ListBullet"/>
      </w:pPr>
      <w:r>
        <w:t>When using route that redirects to view, use view route:</w:t>
      </w:r>
      <w:r>
        <w:br/>
      </w:r>
      <w:r w:rsidRPr="00A676DF">
        <w:t>Route::view('/welcome', 'welcome');</w:t>
      </w:r>
    </w:p>
    <w:p w:rsidR="00CE4B79" w:rsidRDefault="00A676DF" w:rsidP="00CE4B79">
      <w:pPr>
        <w:pStyle w:val="ListBullet"/>
      </w:pPr>
      <w:r>
        <w:t>You can also pass a data with view:</w:t>
      </w:r>
      <w:r>
        <w:br/>
      </w:r>
      <w:r w:rsidRPr="00A676DF">
        <w:t>Route::view('/welcome', 'welcome', ['name' =&gt; 'Taylor']);</w:t>
      </w:r>
    </w:p>
    <w:p w:rsidR="00CE4B79" w:rsidRDefault="00CE4B79" w:rsidP="00CE4B79">
      <w:r>
        <w:br w:type="page"/>
      </w:r>
    </w:p>
    <w:p w:rsidR="00CE4B79" w:rsidRDefault="00CE4B79" w:rsidP="00CE4B79">
      <w:pPr>
        <w:pStyle w:val="Heading1"/>
      </w:pPr>
      <w:r>
        <w:lastRenderedPageBreak/>
        <w:t>Route - Parameters</w:t>
      </w:r>
    </w:p>
    <w:p w:rsidR="00A676DF" w:rsidRDefault="00D70479" w:rsidP="00A13B1D">
      <w:pPr>
        <w:pStyle w:val="ListBullet"/>
      </w:pPr>
      <w:r>
        <w:t>You can pass parameters with route:</w:t>
      </w:r>
      <w:r>
        <w:br/>
      </w:r>
      <w:r>
        <w:t>Route::get('/user/{id}', function (string $id) {</w:t>
      </w:r>
      <w:r>
        <w:br/>
      </w:r>
      <w:r>
        <w:t xml:space="preserve">    return 'User '.$id;</w:t>
      </w:r>
      <w:r>
        <w:br/>
      </w:r>
      <w:r>
        <w:t>});</w:t>
      </w:r>
    </w:p>
    <w:p w:rsidR="00D70479" w:rsidRDefault="00D70479" w:rsidP="006175C9">
      <w:pPr>
        <w:pStyle w:val="ListBullet"/>
      </w:pPr>
      <w:r>
        <w:t>You can also make the parameters optional:</w:t>
      </w:r>
      <w:r>
        <w:br/>
      </w:r>
      <w:r>
        <w:t>Route::get('/user/{name?}', function (?string $name = null) {</w:t>
      </w:r>
      <w:r>
        <w:br/>
      </w:r>
      <w:r>
        <w:t xml:space="preserve">    return $name;</w:t>
      </w:r>
      <w:r>
        <w:br/>
      </w:r>
      <w:r>
        <w:t>});</w:t>
      </w:r>
    </w:p>
    <w:p w:rsidR="00D70479" w:rsidRDefault="00D70479" w:rsidP="00E1573C">
      <w:pPr>
        <w:pStyle w:val="ListBullet"/>
      </w:pPr>
      <w:r>
        <w:t>You can pass regular expression in route to define how parameter should be constrained:</w:t>
      </w:r>
      <w:r>
        <w:br/>
      </w:r>
      <w:r>
        <w:t>Route::get('/user/{name}', function (string $name) {</w:t>
      </w:r>
      <w:r>
        <w:br/>
      </w:r>
      <w:r>
        <w:t xml:space="preserve">    // ...</w:t>
      </w:r>
      <w:r>
        <w:br/>
      </w:r>
      <w:r>
        <w:t>})-&gt;where('name', '[A-</w:t>
      </w:r>
      <w:proofErr w:type="spellStart"/>
      <w:r>
        <w:t>Za</w:t>
      </w:r>
      <w:proofErr w:type="spellEnd"/>
      <w:r>
        <w:t>-z]+');</w:t>
      </w:r>
    </w:p>
    <w:p w:rsidR="00A829DF" w:rsidRDefault="00D70479" w:rsidP="00204E76">
      <w:pPr>
        <w:pStyle w:val="ListBullet"/>
      </w:pPr>
      <w:r>
        <w:t xml:space="preserve">You can also define global constraint by adding the following code inside </w:t>
      </w:r>
      <w:proofErr w:type="spellStart"/>
      <w:r>
        <w:t>routeserviceproviders</w:t>
      </w:r>
      <w:proofErr w:type="spellEnd"/>
      <w:r>
        <w:t xml:space="preserve"> boot function:</w:t>
      </w:r>
      <w:r>
        <w:br/>
      </w:r>
      <w:r>
        <w:t>public function boot(): void</w:t>
      </w:r>
      <w:r>
        <w:br/>
      </w:r>
      <w:r>
        <w:t>{</w:t>
      </w:r>
      <w:r>
        <w:br/>
      </w:r>
      <w:r>
        <w:t xml:space="preserve">    Route::pattern('id', '[0-9]+');</w:t>
      </w:r>
      <w:r>
        <w:br/>
      </w:r>
      <w:r>
        <w:t>}</w:t>
      </w:r>
    </w:p>
    <w:p w:rsidR="00A829DF" w:rsidRDefault="00A829DF" w:rsidP="00A829DF">
      <w:r>
        <w:br w:type="page"/>
      </w:r>
    </w:p>
    <w:p w:rsidR="00A829DF" w:rsidRDefault="00A829DF" w:rsidP="00A829DF">
      <w:pPr>
        <w:pStyle w:val="Heading1"/>
      </w:pPr>
      <w:r>
        <w:lastRenderedPageBreak/>
        <w:t xml:space="preserve">Route - </w:t>
      </w:r>
      <w:r>
        <w:t>Named</w:t>
      </w:r>
    </w:p>
    <w:p w:rsidR="00D70479" w:rsidRDefault="00D70479" w:rsidP="00204E76">
      <w:pPr>
        <w:pStyle w:val="ListBullet"/>
      </w:pPr>
      <w:bookmarkStart w:id="0" w:name="_GoBack"/>
      <w:bookmarkEnd w:id="0"/>
    </w:p>
    <w:sectPr w:rsidR="00D7047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AC8" w:rsidRDefault="00740AC8">
      <w:r>
        <w:separator/>
      </w:r>
    </w:p>
    <w:p w:rsidR="00740AC8" w:rsidRDefault="00740AC8"/>
  </w:endnote>
  <w:endnote w:type="continuationSeparator" w:id="0">
    <w:p w:rsidR="00740AC8" w:rsidRDefault="00740AC8">
      <w:r>
        <w:continuationSeparator/>
      </w:r>
    </w:p>
    <w:p w:rsidR="00740AC8" w:rsidRDefault="00740A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9D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AC8" w:rsidRDefault="00740AC8">
      <w:r>
        <w:separator/>
      </w:r>
    </w:p>
    <w:p w:rsidR="00740AC8" w:rsidRDefault="00740AC8"/>
  </w:footnote>
  <w:footnote w:type="continuationSeparator" w:id="0">
    <w:p w:rsidR="00740AC8" w:rsidRDefault="00740AC8">
      <w:r>
        <w:continuationSeparator/>
      </w:r>
    </w:p>
    <w:p w:rsidR="00740AC8" w:rsidRDefault="00740AC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E0"/>
    <w:rsid w:val="0004068E"/>
    <w:rsid w:val="000F7ED4"/>
    <w:rsid w:val="001F0CCA"/>
    <w:rsid w:val="00343178"/>
    <w:rsid w:val="00384C4B"/>
    <w:rsid w:val="00425F0D"/>
    <w:rsid w:val="00467017"/>
    <w:rsid w:val="004841E2"/>
    <w:rsid w:val="00547758"/>
    <w:rsid w:val="00713E5A"/>
    <w:rsid w:val="00740AC8"/>
    <w:rsid w:val="007441D7"/>
    <w:rsid w:val="008150E0"/>
    <w:rsid w:val="008918F2"/>
    <w:rsid w:val="00A00F75"/>
    <w:rsid w:val="00A676DF"/>
    <w:rsid w:val="00A829DF"/>
    <w:rsid w:val="00AE171D"/>
    <w:rsid w:val="00B41922"/>
    <w:rsid w:val="00CE4B79"/>
    <w:rsid w:val="00D35921"/>
    <w:rsid w:val="00D70479"/>
    <w:rsid w:val="00E04A96"/>
    <w:rsid w:val="00E34FED"/>
    <w:rsid w:val="00E428BD"/>
    <w:rsid w:val="00E93456"/>
    <w:rsid w:val="00F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F74DB6-DEF7-4657-93E7-6491290A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40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0567343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706128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3090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54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740234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576049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529433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798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389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3883132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4298978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942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05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  <w:divsChild>
            <w:div w:id="1674918773">
              <w:marLeft w:val="0"/>
              <w:marRight w:val="0"/>
              <w:marTop w:val="0"/>
              <w:marBottom w:val="0"/>
              <w:divBdr>
                <w:top w:val="single" w:sz="2" w:space="0" w:color="E7E8F2"/>
                <w:left w:val="single" w:sz="2" w:space="0" w:color="E7E8F2"/>
                <w:bottom w:val="single" w:sz="2" w:space="0" w:color="E7E8F2"/>
                <w:right w:val="single" w:sz="2" w:space="0" w:color="E7E8F2"/>
              </w:divBdr>
            </w:div>
          </w:divsChild>
        </w:div>
      </w:divsChild>
    </w:div>
    <w:div w:id="10458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761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9428033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9715132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8844733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88189771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30889502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0795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207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2614988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6398307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1826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99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486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354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0121519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9038829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10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462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2134977262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3396960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23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33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4334051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01251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784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282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1898067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5722018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626357786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21296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150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73809123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969268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T\AppData\Roaming\Microsoft\Templates\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</Template>
  <TotalTime>76</TotalTime>
  <Pages>6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</dc:creator>
  <cp:keywords/>
  <dc:description/>
  <cp:lastModifiedBy>AST</cp:lastModifiedBy>
  <cp:revision>10</cp:revision>
  <dcterms:created xsi:type="dcterms:W3CDTF">2024-01-28T15:05:00Z</dcterms:created>
  <dcterms:modified xsi:type="dcterms:W3CDTF">2024-01-28T20:24:00Z</dcterms:modified>
</cp:coreProperties>
</file>